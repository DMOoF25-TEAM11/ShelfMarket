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3EF8B543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5C3F97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4665EE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9C146AE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</w:t>
            </w:r>
            <w:r w:rsidR="00EA5857">
              <w:rPr>
                <w:rFonts w:ascii="Arial" w:hAnsi="Arial"/>
                <w:i/>
                <w:sz w:val="18"/>
              </w:rPr>
              <w:t>t</w:t>
            </w:r>
            <w:r w:rsidRPr="00480E3D">
              <w:rPr>
                <w:rFonts w:ascii="Arial" w:hAnsi="Arial"/>
                <w:i/>
                <w:sz w:val="18"/>
              </w:rPr>
              <w:t xml:space="preserve">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6C17EB8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</w:t>
            </w:r>
            <w:r w:rsidR="00EA5857">
              <w:rPr>
                <w:rFonts w:ascii="Arial" w:hAnsi="Arial"/>
                <w:i/>
                <w:sz w:val="18"/>
              </w:rPr>
              <w:t>t</w:t>
            </w:r>
            <w:r w:rsidRPr="00480E3D">
              <w:rPr>
                <w:rFonts w:ascii="Arial" w:hAnsi="Arial"/>
                <w:i/>
                <w:sz w:val="18"/>
              </w:rPr>
              <w:t xml:space="preserve"> </w:t>
            </w:r>
            <w:r w:rsidR="00EA5857">
              <w:rPr>
                <w:rFonts w:ascii="Arial" w:hAnsi="Arial"/>
                <w:i/>
                <w:sz w:val="18"/>
              </w:rPr>
              <w:t>af</w:t>
            </w:r>
            <w:r w:rsidRPr="00480E3D">
              <w:rPr>
                <w:rFonts w:ascii="Arial" w:hAnsi="Arial"/>
                <w:i/>
                <w:sz w:val="18"/>
              </w:rPr>
              <w:t>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482715E9" w14:textId="77777777" w:rsidR="00812A86" w:rsidRPr="00480E3D" w:rsidRDefault="00EA5857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Dato</w:t>
            </w:r>
            <w:r w:rsidR="00812A86" w:rsidRPr="00480E3D">
              <w:rPr>
                <w:rFonts w:ascii="Arial" w:hAnsi="Arial"/>
                <w:i/>
                <w:sz w:val="18"/>
              </w:rPr>
              <w:t>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1E8066E9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1EDDD6A1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64EA327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1D60ADF" w14:textId="77777777" w:rsidR="00812A86" w:rsidRPr="00F076D7" w:rsidRDefault="004842E9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Reol marked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B6C08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A9FF02D" w14:textId="77777777" w:rsidR="00812A86" w:rsidRPr="00F076D7" w:rsidRDefault="00FF3FF7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Team</w:t>
            </w:r>
            <w:r w:rsidR="004842E9">
              <w:rPr>
                <w:rFonts w:ascii="Arial" w:hAnsi="Arial"/>
              </w:rPr>
              <w:t xml:space="preserve"> 11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4CDB4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2806DE7" w14:textId="4D8666C0" w:rsidR="00812A86" w:rsidRPr="00F076D7" w:rsidRDefault="001D4B69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02-09-2025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404E5FA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AF75E00" w14:textId="3820B4B5" w:rsidR="00812A86" w:rsidRPr="00F076D7" w:rsidRDefault="001D4B69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812A86" w:rsidRPr="00F076D7" w14:paraId="5F7DDF4A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F7FB3E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125A7D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CA3E347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652F9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831F48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6ABD45F9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EBFF55" w14:textId="77777777" w:rsidR="00812A86" w:rsidRPr="00000413" w:rsidRDefault="00EA5857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EA5857">
              <w:rPr>
                <w:rFonts w:ascii="Arial" w:hAnsi="Arial"/>
                <w:b/>
                <w:sz w:val="22"/>
              </w:rPr>
              <w:t>Nøglepartnere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AAF5DD5" w14:textId="77777777" w:rsidR="00812A86" w:rsidRPr="00000413" w:rsidRDefault="00EA5857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Nøgleaktiviteter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4AF9B41" w14:textId="77777777" w:rsidR="00812A86" w:rsidRPr="00000413" w:rsidRDefault="00EA5857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EA5857">
              <w:rPr>
                <w:rFonts w:ascii="Arial" w:hAnsi="Arial"/>
                <w:b/>
                <w:sz w:val="22"/>
              </w:rPr>
              <w:t>Værditilbud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1FE3F584" w14:textId="77777777" w:rsidR="00812A86" w:rsidRPr="00000413" w:rsidRDefault="00EA5857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EA5857">
              <w:rPr>
                <w:rFonts w:ascii="Arial" w:hAnsi="Arial"/>
                <w:b/>
                <w:sz w:val="22"/>
              </w:rPr>
              <w:t>Kunderelationer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074E87D2" w14:textId="77777777" w:rsidR="00812A86" w:rsidRPr="00000413" w:rsidRDefault="00EA5857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EA5857">
              <w:rPr>
                <w:rFonts w:ascii="Arial" w:hAnsi="Arial"/>
                <w:b/>
                <w:sz w:val="22"/>
              </w:rPr>
              <w:t>Kundesegmenter</w:t>
            </w:r>
          </w:p>
        </w:tc>
      </w:tr>
      <w:tr w:rsidR="00812A86" w:rsidRPr="00454A18" w14:paraId="005B6AA3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7A32549E" w14:textId="778B4112" w:rsidR="00812A86" w:rsidRPr="00454A18" w:rsidRDefault="001D4B69" w:rsidP="00DE19A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br/>
            </w:r>
            <w:r w:rsidRPr="001D4B69">
              <w:rPr>
                <w:rFonts w:ascii="Arial" w:hAnsi="Arial"/>
                <w:sz w:val="20"/>
                <w:szCs w:val="20"/>
              </w:rPr>
              <w:t>Lokale markedsføringspartnere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7E53891" w14:textId="14BA87F8" w:rsidR="00812A86" w:rsidRPr="00F83D4F" w:rsidRDefault="001D4B69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br/>
            </w:r>
            <w:r w:rsidRPr="001D4B69">
              <w:rPr>
                <w:rFonts w:ascii="Arial" w:hAnsi="Arial"/>
                <w:color w:val="808080" w:themeColor="background1" w:themeShade="80"/>
                <w:sz w:val="20"/>
              </w:rPr>
              <w:t>Administration af stande og varer</w:t>
            </w:r>
            <w:r>
              <w:rPr>
                <w:rFonts w:ascii="Arial" w:hAnsi="Arial"/>
                <w:color w:val="808080" w:themeColor="background1" w:themeShade="80"/>
                <w:sz w:val="20"/>
              </w:rPr>
              <w:br/>
              <w:t>Events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01172D81" w14:textId="77777777" w:rsidR="00812A86" w:rsidRDefault="001D4B69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br/>
            </w:r>
            <w:r w:rsidRPr="001D4B69">
              <w:rPr>
                <w:rFonts w:ascii="Arial" w:hAnsi="Arial"/>
                <w:color w:val="808080" w:themeColor="background1" w:themeShade="80"/>
                <w:sz w:val="20"/>
              </w:rPr>
              <w:t>Standlejere får en nem og passiv måde at sælge deres ting på</w:t>
            </w:r>
          </w:p>
          <w:p w14:paraId="5BFB52B6" w14:textId="77777777" w:rsidR="001D4B69" w:rsidRPr="001D4B69" w:rsidRDefault="001D4B69" w:rsidP="001D4B69">
            <w:pPr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</w:pPr>
            <w:r w:rsidRPr="001D4B69"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t>Kunder får adgang til et bredt udvalg af billige og bæredygtige varer</w:t>
            </w:r>
          </w:p>
          <w:p w14:paraId="2FB80697" w14:textId="041999F4" w:rsidR="001D4B69" w:rsidRPr="00454A18" w:rsidRDefault="001D4B69" w:rsidP="00DE19A1">
            <w:pPr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</w:pPr>
            <w:r w:rsidRPr="001D4B69"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t>Butikken får en automatiseret platform til administration og afregning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0458F46" w14:textId="77777777" w:rsidR="00812A86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1E1A8B2" w14:textId="3E13D6D1" w:rsidR="001D4B69" w:rsidRPr="00F83D4F" w:rsidRDefault="001D4B69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1D4B69">
              <w:rPr>
                <w:rFonts w:ascii="Arial" w:hAnsi="Arial"/>
                <w:color w:val="808080" w:themeColor="background1" w:themeShade="80"/>
                <w:sz w:val="20"/>
              </w:rPr>
              <w:t>Automatisk notifikation ved salg og afregning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4D307BFA" w14:textId="77777777" w:rsidR="00812A86" w:rsidRDefault="001D4B69" w:rsidP="00DE19A1">
            <w:pPr>
              <w:ind w:right="-18"/>
              <w:rPr>
                <w:rFonts w:ascii="Arial" w:hAnsi="Arial"/>
                <w:sz w:val="20"/>
                <w:szCs w:val="20"/>
                <w:lang w:val="da-DK"/>
              </w:rPr>
            </w:pPr>
            <w:r>
              <w:rPr>
                <w:rFonts w:ascii="Arial" w:hAnsi="Arial"/>
                <w:sz w:val="20"/>
                <w:szCs w:val="20"/>
                <w:lang w:val="da-DK"/>
              </w:rPr>
              <w:br/>
            </w:r>
            <w:r w:rsidRPr="001D4B69">
              <w:rPr>
                <w:rFonts w:ascii="Arial" w:hAnsi="Arial"/>
                <w:sz w:val="20"/>
                <w:szCs w:val="20"/>
                <w:lang w:val="da-DK"/>
              </w:rPr>
              <w:t>Privatpersoner som standlejere</w:t>
            </w:r>
          </w:p>
          <w:p w14:paraId="09118657" w14:textId="0C6AD295" w:rsidR="001D4B69" w:rsidRPr="00454A18" w:rsidRDefault="001D4B69" w:rsidP="00DE19A1">
            <w:pPr>
              <w:ind w:right="-18"/>
              <w:rPr>
                <w:rFonts w:ascii="Arial" w:hAnsi="Arial"/>
                <w:sz w:val="20"/>
                <w:szCs w:val="20"/>
                <w:lang w:val="da-DK"/>
              </w:rPr>
            </w:pPr>
            <w:r>
              <w:rPr>
                <w:rFonts w:ascii="Arial" w:hAnsi="Arial"/>
                <w:sz w:val="20"/>
                <w:szCs w:val="20"/>
                <w:lang w:val="da-DK"/>
              </w:rPr>
              <w:t xml:space="preserve">Lokale kunder der kan være </w:t>
            </w:r>
            <w:r w:rsidRPr="001D4B69">
              <w:rPr>
                <w:rFonts w:ascii="Arial" w:hAnsi="Arial"/>
                <w:sz w:val="20"/>
                <w:szCs w:val="20"/>
                <w:lang w:val="da-DK"/>
              </w:rPr>
              <w:t>være samlere, genbrugsentusiaster eller prisbevidste familier</w:t>
            </w:r>
            <w:r>
              <w:rPr>
                <w:rFonts w:ascii="Arial" w:hAnsi="Arial"/>
                <w:sz w:val="20"/>
                <w:szCs w:val="20"/>
                <w:lang w:val="da-DK"/>
              </w:rPr>
              <w:t xml:space="preserve"> </w:t>
            </w:r>
          </w:p>
        </w:tc>
      </w:tr>
      <w:tr w:rsidR="00812A86" w:rsidRPr="00F076D7" w14:paraId="706D133E" w14:textId="77777777" w:rsidTr="00EA5857">
        <w:trPr>
          <w:trHeight w:val="70"/>
        </w:trPr>
        <w:tc>
          <w:tcPr>
            <w:tcW w:w="3119" w:type="dxa"/>
            <w:vMerge/>
            <w:shd w:val="clear" w:color="auto" w:fill="FFFFFF"/>
          </w:tcPr>
          <w:p w14:paraId="4E169713" w14:textId="77777777" w:rsidR="00812A86" w:rsidRPr="00454A18" w:rsidRDefault="00812A86" w:rsidP="00DE19A1">
            <w:pPr>
              <w:ind w:right="-944"/>
              <w:rPr>
                <w:rFonts w:ascii="Arial" w:hAnsi="Arial"/>
                <w:lang w:val="da-DK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53AEA605" w14:textId="77777777" w:rsidR="00812A86" w:rsidRPr="00000413" w:rsidRDefault="00EA5857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EA5857">
              <w:rPr>
                <w:rFonts w:ascii="Arial" w:hAnsi="Arial"/>
                <w:b/>
                <w:sz w:val="22"/>
              </w:rPr>
              <w:t>Nøgleressourcer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6E23E82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728F08CC" w14:textId="77777777" w:rsidR="00812A86" w:rsidRPr="00000413" w:rsidRDefault="00EA5857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EA5857">
              <w:rPr>
                <w:rFonts w:ascii="Arial" w:hAnsi="Arial"/>
                <w:b/>
                <w:sz w:val="22"/>
              </w:rPr>
              <w:t>Kanaler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74515D1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1985063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38834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24076ABB" w14:textId="77777777" w:rsidR="00812A86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505450E6" w14:textId="77777777" w:rsidR="001D4B69" w:rsidRDefault="001D4B69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1D4B69">
              <w:rPr>
                <w:rFonts w:ascii="Arial" w:hAnsi="Arial"/>
                <w:color w:val="808080" w:themeColor="background1" w:themeShade="80"/>
                <w:sz w:val="20"/>
              </w:rPr>
              <w:t>Digital system/platform</w:t>
            </w:r>
          </w:p>
          <w:p w14:paraId="4E91DE3A" w14:textId="77777777" w:rsidR="001D4B69" w:rsidRDefault="001D4B69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1D4B69">
              <w:rPr>
                <w:rFonts w:ascii="Arial" w:hAnsi="Arial"/>
                <w:color w:val="808080" w:themeColor="background1" w:themeShade="80"/>
                <w:sz w:val="20"/>
              </w:rPr>
              <w:t>Fysisk butik med reoler og lagerplads</w:t>
            </w:r>
          </w:p>
          <w:p w14:paraId="3B4A39EC" w14:textId="365E0769" w:rsidR="001D4B69" w:rsidRPr="00494DA4" w:rsidRDefault="001D4B69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1D4B69">
              <w:rPr>
                <w:rFonts w:ascii="Arial" w:hAnsi="Arial"/>
                <w:color w:val="808080" w:themeColor="background1" w:themeShade="80"/>
                <w:sz w:val="20"/>
              </w:rPr>
              <w:t>Personale til drift og vedligehold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99CDA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1669506" w14:textId="394DC0D1" w:rsidR="00812A86" w:rsidRPr="00F83D4F" w:rsidRDefault="001D4B69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br/>
              <w:t xml:space="preserve">Lokal </w:t>
            </w:r>
            <w:r w:rsidRPr="001D4B69">
              <w:rPr>
                <w:rFonts w:ascii="Arial" w:hAnsi="Arial"/>
                <w:color w:val="808080" w:themeColor="background1" w:themeShade="80"/>
                <w:sz w:val="20"/>
              </w:rPr>
              <w:t>lokal markedsføring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76FA8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6FCF55AA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B50D707" w14:textId="77777777" w:rsidR="00812A86" w:rsidRPr="00000413" w:rsidRDefault="00EA5857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EA5857">
              <w:rPr>
                <w:rFonts w:ascii="Arial" w:hAnsi="Arial"/>
                <w:b/>
                <w:sz w:val="22"/>
              </w:rPr>
              <w:t>Omkostningsstruktur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67562B7D" w14:textId="77777777" w:rsidR="00812A86" w:rsidRPr="00000413" w:rsidRDefault="00EA5857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EA5857">
              <w:rPr>
                <w:rFonts w:ascii="Arial" w:hAnsi="Arial"/>
                <w:b/>
                <w:sz w:val="22"/>
              </w:rPr>
              <w:t>Indtægtsstrømme</w:t>
            </w:r>
          </w:p>
        </w:tc>
      </w:tr>
      <w:tr w:rsidR="00812A86" w:rsidRPr="00454A18" w14:paraId="35BEFB49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6781D927" w14:textId="77777777" w:rsidR="00812A86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</w:pPr>
          </w:p>
          <w:p w14:paraId="37ECFDB7" w14:textId="77777777" w:rsidR="001D4B69" w:rsidRDefault="001D4B69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</w:pPr>
            <w:r w:rsidRPr="001D4B69"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t>Leje og drift af butikslokale</w:t>
            </w:r>
          </w:p>
          <w:p w14:paraId="0016533F" w14:textId="434F2729" w:rsidR="001D4B69" w:rsidRPr="00454A18" w:rsidRDefault="001D4B69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</w:pPr>
            <w:r w:rsidRPr="001D4B69"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t>Løn til personale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73844E5B" w14:textId="52E1630A" w:rsidR="00812A86" w:rsidRPr="00454A18" w:rsidRDefault="00454A18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br/>
            </w:r>
            <w:r w:rsidR="001D4B69" w:rsidRPr="001D4B69"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t>Leje af stande</w:t>
            </w:r>
            <w:r w:rsidR="001D4B69"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br/>
            </w:r>
            <w:r w:rsidR="001D4B69" w:rsidRPr="001D4B69"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t>Procentvis kommission af solgte varer</w:t>
            </w:r>
          </w:p>
        </w:tc>
      </w:tr>
      <w:tr w:rsidR="00812A86" w:rsidRPr="00454A18" w14:paraId="7247CCBA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7ABAFB4E" w14:textId="77777777" w:rsidR="00812A86" w:rsidRPr="00454A18" w:rsidRDefault="00812A86" w:rsidP="00DE19A1">
            <w:pPr>
              <w:ind w:right="-944"/>
              <w:rPr>
                <w:rFonts w:ascii="Arial" w:hAnsi="Arial"/>
                <w:sz w:val="16"/>
                <w:lang w:val="da-DK"/>
              </w:rPr>
            </w:pPr>
          </w:p>
        </w:tc>
      </w:tr>
    </w:tbl>
    <w:p w14:paraId="47860344" w14:textId="77777777" w:rsidR="00812A86" w:rsidRPr="00454A18" w:rsidRDefault="00812A86" w:rsidP="00B312C7">
      <w:pPr>
        <w:ind w:right="-944"/>
        <w:rPr>
          <w:lang w:val="da-DK"/>
        </w:rPr>
      </w:pPr>
    </w:p>
    <w:sectPr w:rsidR="00812A86" w:rsidRPr="00454A18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AA1AF" w14:textId="77777777" w:rsidR="004E7DCA" w:rsidRDefault="004E7DCA" w:rsidP="00000413">
      <w:r>
        <w:separator/>
      </w:r>
    </w:p>
  </w:endnote>
  <w:endnote w:type="continuationSeparator" w:id="0">
    <w:p w14:paraId="62E349AB" w14:textId="77777777" w:rsidR="004E7DCA" w:rsidRDefault="004E7DCA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AA294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869BD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646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73424" w14:textId="77777777" w:rsidR="004E7DCA" w:rsidRDefault="004E7DCA" w:rsidP="00000413">
      <w:r>
        <w:separator/>
      </w:r>
    </w:p>
  </w:footnote>
  <w:footnote w:type="continuationSeparator" w:id="0">
    <w:p w14:paraId="1803981D" w14:textId="77777777" w:rsidR="004E7DCA" w:rsidRDefault="004E7DCA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89CF2" w14:textId="77777777" w:rsidR="00CE5510" w:rsidRDefault="00CE55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A0F84" w14:textId="77777777" w:rsidR="00CE5510" w:rsidRDefault="00CE55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FEEED" w14:textId="77777777" w:rsidR="00CE5510" w:rsidRDefault="00CE55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450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69"/>
    <w:rsid w:val="00000413"/>
    <w:rsid w:val="00031262"/>
    <w:rsid w:val="000B0A5E"/>
    <w:rsid w:val="001B26C1"/>
    <w:rsid w:val="001D4B69"/>
    <w:rsid w:val="00277AE1"/>
    <w:rsid w:val="002D3147"/>
    <w:rsid w:val="002D37CC"/>
    <w:rsid w:val="003004A2"/>
    <w:rsid w:val="00312950"/>
    <w:rsid w:val="003B2072"/>
    <w:rsid w:val="00406B85"/>
    <w:rsid w:val="00420425"/>
    <w:rsid w:val="00454A18"/>
    <w:rsid w:val="00480E3D"/>
    <w:rsid w:val="004842E9"/>
    <w:rsid w:val="00494DA4"/>
    <w:rsid w:val="004B5316"/>
    <w:rsid w:val="004C52B9"/>
    <w:rsid w:val="004E7DCA"/>
    <w:rsid w:val="004F4172"/>
    <w:rsid w:val="00520134"/>
    <w:rsid w:val="006760EB"/>
    <w:rsid w:val="0075482A"/>
    <w:rsid w:val="007C13A7"/>
    <w:rsid w:val="00812A86"/>
    <w:rsid w:val="008F19BE"/>
    <w:rsid w:val="00940543"/>
    <w:rsid w:val="009505CB"/>
    <w:rsid w:val="009A02B2"/>
    <w:rsid w:val="009C711E"/>
    <w:rsid w:val="009D3B52"/>
    <w:rsid w:val="009F1B4E"/>
    <w:rsid w:val="00A35899"/>
    <w:rsid w:val="00A86846"/>
    <w:rsid w:val="00AB7D2A"/>
    <w:rsid w:val="00AE23CF"/>
    <w:rsid w:val="00B01DDB"/>
    <w:rsid w:val="00B312C7"/>
    <w:rsid w:val="00B566F7"/>
    <w:rsid w:val="00BA4A1A"/>
    <w:rsid w:val="00C054AF"/>
    <w:rsid w:val="00C75D12"/>
    <w:rsid w:val="00C9225D"/>
    <w:rsid w:val="00CA30DE"/>
    <w:rsid w:val="00CC7672"/>
    <w:rsid w:val="00CE5510"/>
    <w:rsid w:val="00D059BC"/>
    <w:rsid w:val="00D663DE"/>
    <w:rsid w:val="00D67151"/>
    <w:rsid w:val="00D90CA7"/>
    <w:rsid w:val="00E32CFE"/>
    <w:rsid w:val="00E669CF"/>
    <w:rsid w:val="00EA5857"/>
    <w:rsid w:val="00F076D7"/>
    <w:rsid w:val="00F72E65"/>
    <w:rsid w:val="00F83D4F"/>
    <w:rsid w:val="00FA64FB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5A1CAA"/>
  <w14:defaultImageDpi w14:val="300"/>
  <w15:docId w15:val="{ED2FB334-4676-468F-BAFD-070A9630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34"/>
    <w:qFormat/>
    <w:rsid w:val="001D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st\source\repos\DMOoF25\ShelfMarket\docs\BMC-template-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54aec-8aea-4cb7-9992-1f0d5b33adb3" xsi:nil="true"/>
    <lcf76f155ced4ddcb4097134ff3c332f xmlns="f36856f0-f6d0-4b85-be23-105ff06c4fc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86836D7A5E1C46B9B3D8F1402806A8" ma:contentTypeVersion="13" ma:contentTypeDescription="Opret et nyt dokument." ma:contentTypeScope="" ma:versionID="4a6f8ec419d434d7a765407639f85cd1">
  <xsd:schema xmlns:xsd="http://www.w3.org/2001/XMLSchema" xmlns:xs="http://www.w3.org/2001/XMLSchema" xmlns:p="http://schemas.microsoft.com/office/2006/metadata/properties" xmlns:ns2="f36856f0-f6d0-4b85-be23-105ff06c4fc3" xmlns:ns3="a3d54aec-8aea-4cb7-9992-1f0d5b33adb3" targetNamespace="http://schemas.microsoft.com/office/2006/metadata/properties" ma:root="true" ma:fieldsID="dd425fae9812c7f3a27f079ab892d01e" ns2:_="" ns3:_="">
    <xsd:import namespace="f36856f0-f6d0-4b85-be23-105ff06c4fc3"/>
    <xsd:import namespace="a3d54aec-8aea-4cb7-9992-1f0d5b33a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56f0-f6d0-4b85-be23-105ff06c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4aec-8aea-4cb7-9992-1f0d5b33ad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bd2f0b-4542-4573-9664-f5ec0d21820e}" ma:internalName="TaxCatchAll" ma:showField="CatchAllData" ma:web="a3d54aec-8aea-4cb7-9992-1f0d5b33a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B5552E-934A-4D54-BAF4-03982775D20D}">
  <ds:schemaRefs>
    <ds:schemaRef ds:uri="http://schemas.microsoft.com/office/2006/metadata/properties"/>
    <ds:schemaRef ds:uri="http://schemas.microsoft.com/office/infopath/2007/PartnerControls"/>
    <ds:schemaRef ds:uri="a3d54aec-8aea-4cb7-9992-1f0d5b33adb3"/>
    <ds:schemaRef ds:uri="f36856f0-f6d0-4b85-be23-105ff06c4fc3"/>
  </ds:schemaRefs>
</ds:datastoreItem>
</file>

<file path=customXml/itemProps2.xml><?xml version="1.0" encoding="utf-8"?>
<ds:datastoreItem xmlns:ds="http://schemas.openxmlformats.org/officeDocument/2006/customXml" ds:itemID="{A17155E3-EF09-4A3F-8A3F-27B57BE13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856f0-f6d0-4b85-be23-105ff06c4fc3"/>
    <ds:schemaRef ds:uri="a3d54aec-8aea-4cb7-9992-1f0d5b33a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6C57FB-AD88-40BC-8F3A-1E3E8DAD79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BMC-template-da.dotx</Template>
  <TotalTime>9</TotalTime>
  <Pages>1</Pages>
  <Words>131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931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Jens Tirsvad Nielsen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Jens Tirsvad Nielsen</cp:lastModifiedBy>
  <cp:revision>1</cp:revision>
  <cp:lastPrinted>2019-05-23T09:25:00Z</cp:lastPrinted>
  <dcterms:created xsi:type="dcterms:W3CDTF">2025-09-02T02:42:00Z</dcterms:created>
  <dcterms:modified xsi:type="dcterms:W3CDTF">2025-09-02T02:51:00Z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ContentTypeId">
    <vt:lpwstr>0x0101007186836D7A5E1C46B9B3D8F1402806A8</vt:lpwstr>
  </property>
</Properties>
</file>